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C1D1" w14:textId="164630DD" w:rsidR="00A37099" w:rsidRDefault="00A37099" w:rsidP="00A37099">
      <w:pPr>
        <w:pStyle w:val="Title"/>
      </w:pPr>
      <w:r>
        <w:t>Memo</w:t>
      </w:r>
    </w:p>
    <w:tbl>
      <w:tblPr>
        <w:tblStyle w:val="TableGrid"/>
        <w:tblpPr w:leftFromText="180" w:rightFromText="180" w:vertAnchor="text" w:horzAnchor="margin" w:tblpY="-719"/>
        <w:tblW w:w="5061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433"/>
        <w:gridCol w:w="9790"/>
      </w:tblGrid>
      <w:tr w:rsidR="00A37099" w14:paraId="478160A8" w14:textId="77777777" w:rsidTr="00A37099">
        <w:trPr>
          <w:trHeight w:val="18"/>
        </w:trPr>
        <w:sdt>
          <w:sdtPr>
            <w:id w:val="-1849470194"/>
            <w:placeholder>
              <w:docPart w:val="E7C54C5E82794F548FFB4ADFD18565C5"/>
            </w:placeholder>
            <w:temporary/>
            <w:showingPlcHdr/>
            <w15:appearance w15:val="hidden"/>
          </w:sdtPr>
          <w:sdtContent>
            <w:tc>
              <w:tcPr>
                <w:tcW w:w="1396" w:type="dxa"/>
                <w:tcBorders>
                  <w:top w:val="nil"/>
                  <w:bottom w:val="nil"/>
                </w:tcBorders>
              </w:tcPr>
              <w:p w14:paraId="35C99DA6" w14:textId="77777777" w:rsidR="00A37099" w:rsidRDefault="00A37099" w:rsidP="00A37099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9536" w:type="dxa"/>
            <w:tcBorders>
              <w:top w:val="nil"/>
              <w:bottom w:val="nil"/>
            </w:tcBorders>
          </w:tcPr>
          <w:p w14:paraId="12B1BBE1" w14:textId="77777777" w:rsidR="00A37099" w:rsidRDefault="00A37099" w:rsidP="00A37099">
            <w:pPr>
              <w:spacing w:after="120" w:line="259" w:lineRule="auto"/>
            </w:pPr>
            <w:r>
              <w:t>Saginaw Service Team</w:t>
            </w:r>
          </w:p>
        </w:tc>
      </w:tr>
      <w:tr w:rsidR="00A37099" w14:paraId="5526E81C" w14:textId="77777777" w:rsidTr="00A37099">
        <w:trPr>
          <w:trHeight w:val="21"/>
        </w:trPr>
        <w:tc>
          <w:tcPr>
            <w:tcW w:w="1396" w:type="dxa"/>
            <w:tcBorders>
              <w:top w:val="nil"/>
              <w:bottom w:val="nil"/>
            </w:tcBorders>
          </w:tcPr>
          <w:p w14:paraId="4965F688" w14:textId="77777777" w:rsidR="00A37099" w:rsidRDefault="00A37099" w:rsidP="00A37099">
            <w:pPr>
              <w:spacing w:after="120" w:line="259" w:lineRule="auto"/>
            </w:pPr>
            <w:sdt>
              <w:sdtPr>
                <w:id w:val="1202138601"/>
                <w:placeholder>
                  <w:docPart w:val="D02FA08E89BB451380A42C4AA5E1EEE0"/>
                </w:placeholder>
                <w:temporary/>
                <w:showingPlcHdr/>
                <w15:appearance w15:val="hidden"/>
              </w:sdtPr>
              <w:sdtContent>
                <w:r>
                  <w:t xml:space="preserve">From: </w:t>
                </w:r>
              </w:sdtContent>
            </w:sdt>
          </w:p>
        </w:tc>
        <w:tc>
          <w:tcPr>
            <w:tcW w:w="9536" w:type="dxa"/>
            <w:tcBorders>
              <w:top w:val="nil"/>
              <w:bottom w:val="nil"/>
            </w:tcBorders>
          </w:tcPr>
          <w:p w14:paraId="67AF8FA7" w14:textId="77777777" w:rsidR="00A37099" w:rsidRDefault="00A37099" w:rsidP="00A37099">
            <w:pPr>
              <w:spacing w:after="120" w:line="259" w:lineRule="auto"/>
            </w:pPr>
            <w:r>
              <w:t>Joseph Andersen (Reroute Project Manager)</w:t>
            </w:r>
          </w:p>
        </w:tc>
      </w:tr>
      <w:tr w:rsidR="00A37099" w14:paraId="4C4D14E6" w14:textId="77777777" w:rsidTr="00A37099">
        <w:trPr>
          <w:trHeight w:val="21"/>
        </w:trPr>
        <w:tc>
          <w:tcPr>
            <w:tcW w:w="1396" w:type="dxa"/>
            <w:tcBorders>
              <w:top w:val="nil"/>
              <w:bottom w:val="single" w:sz="4" w:space="0" w:color="A6A6A6" w:themeColor="background1" w:themeShade="A6"/>
            </w:tcBorders>
          </w:tcPr>
          <w:p w14:paraId="50A37055" w14:textId="77777777" w:rsidR="00A37099" w:rsidRDefault="00A37099" w:rsidP="00A37099">
            <w:pPr>
              <w:spacing w:after="120" w:line="259" w:lineRule="auto"/>
            </w:pPr>
            <w:sdt>
              <w:sdtPr>
                <w:id w:val="-2000876693"/>
                <w:placeholder>
                  <w:docPart w:val="46C4D18EA9C14A3DBE9104803B5A88D7"/>
                </w:placeholder>
                <w:temporary/>
                <w:showingPlcHdr/>
                <w15:appearance w15:val="hidden"/>
              </w:sdtPr>
              <w:sdtContent>
                <w:r>
                  <w:t>Re:</w:t>
                </w:r>
              </w:sdtContent>
            </w:sdt>
          </w:p>
        </w:tc>
        <w:tc>
          <w:tcPr>
            <w:tcW w:w="9536" w:type="dxa"/>
            <w:tcBorders>
              <w:top w:val="nil"/>
              <w:bottom w:val="single" w:sz="4" w:space="0" w:color="A6A6A6" w:themeColor="background1" w:themeShade="A6"/>
            </w:tcBorders>
          </w:tcPr>
          <w:p w14:paraId="291957E1" w14:textId="77777777" w:rsidR="00A37099" w:rsidRDefault="00A37099" w:rsidP="00A37099">
            <w:pPr>
              <w:spacing w:after="120" w:line="259" w:lineRule="auto"/>
            </w:pPr>
            <w:r>
              <w:t>Service Information</w:t>
            </w:r>
          </w:p>
        </w:tc>
      </w:tr>
    </w:tbl>
    <w:p w14:paraId="063FEB48" w14:textId="73501FFA" w:rsidR="00E81D17" w:rsidRPr="005B1129" w:rsidRDefault="00E81D17">
      <w:pPr>
        <w:rPr>
          <w:sz w:val="24"/>
          <w:szCs w:val="24"/>
        </w:rPr>
      </w:pPr>
      <w:r w:rsidRPr="005B1129">
        <w:rPr>
          <w:sz w:val="24"/>
          <w:szCs w:val="24"/>
        </w:rPr>
        <w:t>Hey Route Service Team!</w:t>
      </w:r>
    </w:p>
    <w:p w14:paraId="0EE98138" w14:textId="14DF8ADB" w:rsidR="005B1129" w:rsidRDefault="00B73161">
      <w:pPr>
        <w:rPr>
          <w:sz w:val="24"/>
          <w:szCs w:val="24"/>
        </w:rPr>
      </w:pPr>
      <w:r>
        <w:rPr>
          <w:sz w:val="24"/>
          <w:szCs w:val="24"/>
        </w:rPr>
        <w:t>We will begin sending each of you a ‘survey’ for each day of your route to obtain service information about each of your customers.</w:t>
      </w:r>
    </w:p>
    <w:p w14:paraId="5EDE9F8A" w14:textId="41A5031C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 xml:space="preserve">Getting the best information possible here is incredibly important to ensure we don’t send you or any of your peers to a customer when they are closed or will not accept a delivery. </w:t>
      </w:r>
    </w:p>
    <w:p w14:paraId="72752E2C" w14:textId="1AE4FC4B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>By doing your best to get the most accurate information you are helping us to create the best routes possible for you and your peers.</w:t>
      </w:r>
    </w:p>
    <w:p w14:paraId="1AD0F725" w14:textId="36C6E012" w:rsidR="00394346" w:rsidRDefault="002472E0">
      <w:pPr>
        <w:rPr>
          <w:sz w:val="24"/>
          <w:szCs w:val="24"/>
        </w:rPr>
      </w:pPr>
      <w:r>
        <w:rPr>
          <w:sz w:val="24"/>
          <w:szCs w:val="24"/>
        </w:rPr>
        <w:t>The better information we gather up front the better routes we will be able to develop.</w:t>
      </w:r>
    </w:p>
    <w:p w14:paraId="2CD7910E" w14:textId="51A047A2" w:rsidR="00B73161" w:rsidRDefault="00B73161">
      <w:pPr>
        <w:rPr>
          <w:sz w:val="24"/>
          <w:szCs w:val="24"/>
        </w:rPr>
      </w:pPr>
      <w:r>
        <w:rPr>
          <w:sz w:val="24"/>
          <w:szCs w:val="24"/>
        </w:rPr>
        <w:t>The goal with these is to establish exactly when we can and cannot arrive to service your customers</w:t>
      </w:r>
      <w:r w:rsidR="009133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751316D" w14:textId="0AA5E1B7" w:rsidR="00394346" w:rsidRDefault="009133B8">
      <w:pPr>
        <w:rPr>
          <w:sz w:val="24"/>
          <w:szCs w:val="24"/>
        </w:rPr>
      </w:pPr>
      <w:r>
        <w:rPr>
          <w:sz w:val="24"/>
          <w:szCs w:val="24"/>
        </w:rPr>
        <w:t>We also want to try and verify the delivery address for each customer.</w:t>
      </w:r>
    </w:p>
    <w:p w14:paraId="3D1284D5" w14:textId="77777777" w:rsidR="00A37099" w:rsidRDefault="00A37099">
      <w:pPr>
        <w:rPr>
          <w:sz w:val="24"/>
          <w:szCs w:val="24"/>
        </w:rPr>
      </w:pPr>
    </w:p>
    <w:p w14:paraId="34610C97" w14:textId="5FBF8528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Here are the things we want to make sure to consider:</w:t>
      </w:r>
    </w:p>
    <w:p w14:paraId="5BAA29B1" w14:textId="7511F245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-When is the earliest we can get into the customer and what is the latest time we can arrive and still service the customer?</w:t>
      </w:r>
    </w:p>
    <w:p w14:paraId="2E3D43D0" w14:textId="6A375B66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33B8">
        <w:rPr>
          <w:sz w:val="24"/>
          <w:szCs w:val="24"/>
        </w:rPr>
        <w:t xml:space="preserve">Is the customer closed during the day? Or do we need to avoid a lunch rush? If </w:t>
      </w:r>
      <w:proofErr w:type="gramStart"/>
      <w:r w:rsidR="009133B8">
        <w:rPr>
          <w:sz w:val="24"/>
          <w:szCs w:val="24"/>
        </w:rPr>
        <w:t>so</w:t>
      </w:r>
      <w:proofErr w:type="gramEnd"/>
      <w:r w:rsidR="009133B8">
        <w:rPr>
          <w:sz w:val="24"/>
          <w:szCs w:val="24"/>
        </w:rPr>
        <w:t xml:space="preserve"> </w:t>
      </w:r>
      <w:r w:rsidR="00A37099">
        <w:rPr>
          <w:sz w:val="24"/>
          <w:szCs w:val="24"/>
        </w:rPr>
        <w:t xml:space="preserve">we need to mark down two windows of time as available for service, </w:t>
      </w:r>
      <w:r w:rsidR="00A37099" w:rsidRPr="00A37099">
        <w:rPr>
          <w:sz w:val="24"/>
          <w:szCs w:val="24"/>
          <w:u w:val="single"/>
        </w:rPr>
        <w:t>Window 1 would be the earliest we can service in the morning to the latest we can complete service before they are unavailable midday. Window 2 would be the time they are available again to the latest they are open to deliver in the day.</w:t>
      </w:r>
    </w:p>
    <w:p w14:paraId="08E1C4D2" w14:textId="38CED0D4" w:rsidR="009133B8" w:rsidRPr="00A37099" w:rsidRDefault="009133B8">
      <w:pPr>
        <w:rPr>
          <w:sz w:val="24"/>
          <w:szCs w:val="24"/>
          <w:u w:val="single"/>
        </w:rPr>
      </w:pPr>
      <w:r>
        <w:rPr>
          <w:sz w:val="24"/>
          <w:szCs w:val="24"/>
        </w:rPr>
        <w:t>-What days during the week is the customer open?</w:t>
      </w:r>
      <w:r w:rsidR="00A37099">
        <w:rPr>
          <w:sz w:val="24"/>
          <w:szCs w:val="24"/>
        </w:rPr>
        <w:t xml:space="preserve"> </w:t>
      </w:r>
      <w:r w:rsidR="00A37099" w:rsidRPr="00A37099">
        <w:rPr>
          <w:sz w:val="24"/>
          <w:szCs w:val="24"/>
          <w:u w:val="single"/>
        </w:rPr>
        <w:t>Use one letter for each day they are open like this: MTWRFSS</w:t>
      </w:r>
    </w:p>
    <w:p w14:paraId="32A7C714" w14:textId="6FCCBD72" w:rsidR="00ED0B7F" w:rsidRDefault="00ED0B7F">
      <w:pPr>
        <w:rPr>
          <w:sz w:val="24"/>
          <w:szCs w:val="24"/>
        </w:rPr>
      </w:pPr>
      <w:r>
        <w:rPr>
          <w:sz w:val="24"/>
          <w:szCs w:val="24"/>
        </w:rPr>
        <w:t>-Do we have a key or code to access the customer outside their normal business hours?</w:t>
      </w:r>
      <w:r w:rsidR="00A37099">
        <w:rPr>
          <w:sz w:val="24"/>
          <w:szCs w:val="24"/>
        </w:rPr>
        <w:t xml:space="preserve"> </w:t>
      </w:r>
      <w:r w:rsidR="00A37099" w:rsidRPr="00A37099">
        <w:rPr>
          <w:sz w:val="24"/>
          <w:szCs w:val="24"/>
          <w:u w:val="single"/>
        </w:rPr>
        <w:t>Write “Key” or the Code we use.</w:t>
      </w:r>
    </w:p>
    <w:p w14:paraId="71CE044E" w14:textId="287A71DB" w:rsidR="00A37099" w:rsidRDefault="00A37099">
      <w:pPr>
        <w:rPr>
          <w:sz w:val="24"/>
          <w:szCs w:val="24"/>
        </w:rPr>
      </w:pPr>
      <w:r>
        <w:rPr>
          <w:sz w:val="24"/>
          <w:szCs w:val="24"/>
        </w:rPr>
        <w:t xml:space="preserve">-How long does it take to service the customer? We still have data from the last time study review it and if you feel it takes longer or shorter </w:t>
      </w:r>
      <w:r w:rsidRPr="00A37099">
        <w:rPr>
          <w:sz w:val="24"/>
          <w:szCs w:val="24"/>
          <w:u w:val="single"/>
        </w:rPr>
        <w:t xml:space="preserve">write the amount of time you feel it takes in the RSP </w:t>
      </w:r>
      <w:proofErr w:type="spellStart"/>
      <w:r w:rsidRPr="00A37099">
        <w:rPr>
          <w:sz w:val="24"/>
          <w:szCs w:val="24"/>
          <w:u w:val="single"/>
        </w:rPr>
        <w:t>Stoptime</w:t>
      </w:r>
      <w:proofErr w:type="spellEnd"/>
      <w:r w:rsidRPr="00A37099">
        <w:rPr>
          <w:sz w:val="24"/>
          <w:szCs w:val="24"/>
          <w:u w:val="single"/>
        </w:rPr>
        <w:t xml:space="preserve"> Override column</w:t>
      </w:r>
      <w:r>
        <w:rPr>
          <w:sz w:val="24"/>
          <w:szCs w:val="24"/>
        </w:rPr>
        <w:t>.</w:t>
      </w:r>
    </w:p>
    <w:p w14:paraId="4713DAC5" w14:textId="5FBC9C6B" w:rsidR="009133B8" w:rsidRDefault="009133B8">
      <w:pPr>
        <w:rPr>
          <w:sz w:val="24"/>
          <w:szCs w:val="24"/>
        </w:rPr>
      </w:pPr>
    </w:p>
    <w:p w14:paraId="61C9A171" w14:textId="033C70A2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 xml:space="preserve">I highly encourage each of you to take the sheet each day out on the route with you and fill this out as you hit each customer, that way you </w:t>
      </w:r>
      <w:r w:rsidR="00394346">
        <w:rPr>
          <w:sz w:val="24"/>
          <w:szCs w:val="24"/>
        </w:rPr>
        <w:t xml:space="preserve">can get hours off the customers door or ask questions if needed. </w:t>
      </w:r>
    </w:p>
    <w:p w14:paraId="399064F3" w14:textId="73734422" w:rsidR="00394346" w:rsidRDefault="00394346">
      <w:pPr>
        <w:rPr>
          <w:sz w:val="24"/>
          <w:szCs w:val="24"/>
        </w:rPr>
      </w:pPr>
      <w:r>
        <w:rPr>
          <w:sz w:val="24"/>
          <w:szCs w:val="24"/>
        </w:rPr>
        <w:t>We would like to try and get these done in two weeks so we can process the information you gather and get the reroute process rolling ahead!</w:t>
      </w:r>
    </w:p>
    <w:p w14:paraId="23465C78" w14:textId="18D0D71D" w:rsidR="0078440E" w:rsidRPr="005B1129" w:rsidRDefault="005B1129">
      <w:pPr>
        <w:rPr>
          <w:sz w:val="24"/>
          <w:szCs w:val="24"/>
        </w:rPr>
      </w:pPr>
      <w:r>
        <w:rPr>
          <w:sz w:val="24"/>
          <w:szCs w:val="24"/>
        </w:rPr>
        <w:t>Thank you all!</w:t>
      </w:r>
      <w:r w:rsidR="00610EE9">
        <w:rPr>
          <w:sz w:val="24"/>
          <w:szCs w:val="24"/>
        </w:rPr>
        <w:t xml:space="preserve"> </w:t>
      </w:r>
    </w:p>
    <w:sectPr w:rsidR="0078440E" w:rsidRPr="005B1129" w:rsidSect="00A37099">
      <w:footerReference w:type="default" r:id="rId7"/>
      <w:pgSz w:w="12240" w:h="15840"/>
      <w:pgMar w:top="173" w:right="576" w:bottom="173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A993" w14:textId="77777777" w:rsidR="009156DD" w:rsidRDefault="009156DD">
      <w:pPr>
        <w:spacing w:after="0" w:line="240" w:lineRule="auto"/>
      </w:pPr>
      <w:r>
        <w:separator/>
      </w:r>
    </w:p>
  </w:endnote>
  <w:endnote w:type="continuationSeparator" w:id="0">
    <w:p w14:paraId="11247988" w14:textId="77777777" w:rsidR="009156DD" w:rsidRDefault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B843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98AC" w14:textId="77777777" w:rsidR="009156DD" w:rsidRDefault="009156DD">
      <w:pPr>
        <w:spacing w:after="0" w:line="240" w:lineRule="auto"/>
      </w:pPr>
      <w:r>
        <w:separator/>
      </w:r>
    </w:p>
  </w:footnote>
  <w:footnote w:type="continuationSeparator" w:id="0">
    <w:p w14:paraId="510DFC27" w14:textId="77777777" w:rsidR="009156DD" w:rsidRDefault="0091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7"/>
    <w:rsid w:val="001A0BB9"/>
    <w:rsid w:val="0020065A"/>
    <w:rsid w:val="00201891"/>
    <w:rsid w:val="002472E0"/>
    <w:rsid w:val="0026655C"/>
    <w:rsid w:val="002B0186"/>
    <w:rsid w:val="002B1B38"/>
    <w:rsid w:val="00306307"/>
    <w:rsid w:val="00390BCD"/>
    <w:rsid w:val="00394346"/>
    <w:rsid w:val="00394E0B"/>
    <w:rsid w:val="004C2E9D"/>
    <w:rsid w:val="005952B5"/>
    <w:rsid w:val="00595A29"/>
    <w:rsid w:val="005B1129"/>
    <w:rsid w:val="00610EE9"/>
    <w:rsid w:val="00696B3E"/>
    <w:rsid w:val="006D69F0"/>
    <w:rsid w:val="006F4413"/>
    <w:rsid w:val="00751185"/>
    <w:rsid w:val="0078440E"/>
    <w:rsid w:val="00795131"/>
    <w:rsid w:val="007B3B75"/>
    <w:rsid w:val="007D4E69"/>
    <w:rsid w:val="00812C84"/>
    <w:rsid w:val="009133B8"/>
    <w:rsid w:val="009156DD"/>
    <w:rsid w:val="009575A2"/>
    <w:rsid w:val="009D001A"/>
    <w:rsid w:val="009D1B1D"/>
    <w:rsid w:val="00A37099"/>
    <w:rsid w:val="00A453C9"/>
    <w:rsid w:val="00A81FF4"/>
    <w:rsid w:val="00B73161"/>
    <w:rsid w:val="00BA5611"/>
    <w:rsid w:val="00BD7FDF"/>
    <w:rsid w:val="00CE4F23"/>
    <w:rsid w:val="00D77C46"/>
    <w:rsid w:val="00D92B98"/>
    <w:rsid w:val="00D94E89"/>
    <w:rsid w:val="00E81D17"/>
    <w:rsid w:val="00ED0B7F"/>
    <w:rsid w:val="00F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DC5"/>
  <w15:chartTrackingRefBased/>
  <w15:docId w15:val="{471B2293-4CD7-4174-9544-354E595C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dersen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C54C5E82794F548FFB4ADFD185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AAD0-D5AC-4FD3-8095-2FD20EE65E15}"/>
      </w:docPartPr>
      <w:docPartBody>
        <w:p w:rsidR="00000000" w:rsidRDefault="00DA43AC" w:rsidP="00DA43AC">
          <w:pPr>
            <w:pStyle w:val="E7C54C5E82794F548FFB4ADFD18565C5"/>
          </w:pPr>
          <w:r>
            <w:t>To:</w:t>
          </w:r>
        </w:p>
      </w:docPartBody>
    </w:docPart>
    <w:docPart>
      <w:docPartPr>
        <w:name w:val="D02FA08E89BB451380A42C4AA5E1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08CA-157B-4181-A760-EB7DAB1931C1}"/>
      </w:docPartPr>
      <w:docPartBody>
        <w:p w:rsidR="00000000" w:rsidRDefault="00DA43AC" w:rsidP="00DA43AC">
          <w:pPr>
            <w:pStyle w:val="D02FA08E89BB451380A42C4AA5E1EEE0"/>
          </w:pPr>
          <w:r>
            <w:t xml:space="preserve">From: </w:t>
          </w:r>
        </w:p>
      </w:docPartBody>
    </w:docPart>
    <w:docPart>
      <w:docPartPr>
        <w:name w:val="46C4D18EA9C14A3DBE9104803B5A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7C-0D9F-40AB-A077-12F4C4B6A10B}"/>
      </w:docPartPr>
      <w:docPartBody>
        <w:p w:rsidR="00000000" w:rsidRDefault="00DA43AC" w:rsidP="00DA43AC">
          <w:pPr>
            <w:pStyle w:val="46C4D18EA9C14A3DBE9104803B5A88D7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6A"/>
    <w:rsid w:val="00044B13"/>
    <w:rsid w:val="003B4F0A"/>
    <w:rsid w:val="00560AE3"/>
    <w:rsid w:val="005F18FD"/>
    <w:rsid w:val="00676B54"/>
    <w:rsid w:val="008042D8"/>
    <w:rsid w:val="00A13DBD"/>
    <w:rsid w:val="00AA0EE6"/>
    <w:rsid w:val="00DA43AC"/>
    <w:rsid w:val="00E6248B"/>
    <w:rsid w:val="00EC206A"/>
    <w:rsid w:val="00F6501D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126CA71A488FAEED957853B7509A">
    <w:name w:val="FC2A126CA71A488FAEED957853B7509A"/>
  </w:style>
  <w:style w:type="paragraph" w:customStyle="1" w:styleId="8CE6C644E38745F6BF896563E32A26CA">
    <w:name w:val="8CE6C644E38745F6BF896563E32A26CA"/>
    <w:rsid w:val="00676B54"/>
  </w:style>
  <w:style w:type="paragraph" w:customStyle="1" w:styleId="FE669E83FF2B4284A48E832D4B8726AF">
    <w:name w:val="FE669E83FF2B4284A48E832D4B8726AF"/>
    <w:rsid w:val="00676B54"/>
  </w:style>
  <w:style w:type="paragraph" w:customStyle="1" w:styleId="44885F35A4254704ABC752337F3C0E2F">
    <w:name w:val="44885F35A4254704ABC752337F3C0E2F"/>
    <w:rsid w:val="00676B54"/>
  </w:style>
  <w:style w:type="paragraph" w:customStyle="1" w:styleId="E7C54C5E82794F548FFB4ADFD18565C5">
    <w:name w:val="E7C54C5E82794F548FFB4ADFD18565C5"/>
    <w:rsid w:val="00DA43AC"/>
    <w:rPr>
      <w:kern w:val="2"/>
      <w14:ligatures w14:val="standardContextual"/>
    </w:rPr>
  </w:style>
  <w:style w:type="paragraph" w:customStyle="1" w:styleId="D02FA08E89BB451380A42C4AA5E1EEE0">
    <w:name w:val="D02FA08E89BB451380A42C4AA5E1EEE0"/>
    <w:rsid w:val="00DA43AC"/>
    <w:rPr>
      <w:kern w:val="2"/>
      <w14:ligatures w14:val="standardContextual"/>
    </w:rPr>
  </w:style>
  <w:style w:type="paragraph" w:customStyle="1" w:styleId="46C4D18EA9C14A3DBE9104803B5A88D7">
    <w:name w:val="46C4D18EA9C14A3DBE9104803B5A88D7"/>
    <w:rsid w:val="00DA43A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15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4</cp:revision>
  <dcterms:created xsi:type="dcterms:W3CDTF">2023-10-19T15:11:00Z</dcterms:created>
  <dcterms:modified xsi:type="dcterms:W3CDTF">2023-10-19T15:30:00Z</dcterms:modified>
</cp:coreProperties>
</file>
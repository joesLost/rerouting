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77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380"/>
        <w:gridCol w:w="9420"/>
      </w:tblGrid>
      <w:tr w:rsidR="002B1B38" w14:paraId="3509E365" w14:textId="77777777" w:rsidTr="002B1B38">
        <w:trPr>
          <w:trHeight w:val="32"/>
        </w:trPr>
        <w:sdt>
          <w:sdtPr>
            <w:id w:val="-1849470194"/>
            <w:placeholder>
              <w:docPart w:val="8CE6C644E38745F6BF896563E32A26CA"/>
            </w:placeholder>
            <w:temporary/>
            <w:showingPlcHdr/>
            <w15:appearance w15:val="hidden"/>
          </w:sdtPr>
          <w:sdtContent>
            <w:tc>
              <w:tcPr>
                <w:tcW w:w="1380" w:type="dxa"/>
                <w:tcBorders>
                  <w:top w:val="nil"/>
                  <w:bottom w:val="nil"/>
                </w:tcBorders>
              </w:tcPr>
              <w:p w14:paraId="52EC1445" w14:textId="77777777" w:rsidR="002B1B38" w:rsidRDefault="002B1B38" w:rsidP="002B1B38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9420" w:type="dxa"/>
            <w:tcBorders>
              <w:top w:val="nil"/>
              <w:bottom w:val="nil"/>
            </w:tcBorders>
          </w:tcPr>
          <w:p w14:paraId="45D26F70" w14:textId="77777777" w:rsidR="002B1B38" w:rsidRDefault="002B1B38" w:rsidP="002B1B38">
            <w:pPr>
              <w:spacing w:after="120" w:line="259" w:lineRule="auto"/>
            </w:pPr>
            <w:r>
              <w:t>Livonia Service Team</w:t>
            </w:r>
          </w:p>
        </w:tc>
      </w:tr>
      <w:tr w:rsidR="002B1B38" w14:paraId="3B51AE2B" w14:textId="77777777" w:rsidTr="002B1B38">
        <w:trPr>
          <w:trHeight w:val="37"/>
        </w:trPr>
        <w:tc>
          <w:tcPr>
            <w:tcW w:w="1380" w:type="dxa"/>
            <w:tcBorders>
              <w:top w:val="nil"/>
              <w:bottom w:val="nil"/>
            </w:tcBorders>
          </w:tcPr>
          <w:p w14:paraId="57656D03" w14:textId="77777777" w:rsidR="002B1B38" w:rsidRDefault="002B1B38" w:rsidP="002B1B38">
            <w:pPr>
              <w:spacing w:after="120" w:line="259" w:lineRule="auto"/>
            </w:pPr>
            <w:sdt>
              <w:sdtPr>
                <w:id w:val="1202138601"/>
                <w:placeholder>
                  <w:docPart w:val="FE669E83FF2B4284A48E832D4B8726AF"/>
                </w:placeholder>
                <w:temporary/>
                <w:showingPlcHdr/>
                <w15:appearance w15:val="hidden"/>
              </w:sdtPr>
              <w:sdtContent>
                <w:r>
                  <w:t xml:space="preserve">From: </w:t>
                </w:r>
              </w:sdtContent>
            </w:sdt>
          </w:p>
        </w:tc>
        <w:tc>
          <w:tcPr>
            <w:tcW w:w="9420" w:type="dxa"/>
            <w:tcBorders>
              <w:top w:val="nil"/>
              <w:bottom w:val="nil"/>
            </w:tcBorders>
          </w:tcPr>
          <w:p w14:paraId="6913E554" w14:textId="77777777" w:rsidR="002B1B38" w:rsidRDefault="002B1B38" w:rsidP="002B1B38">
            <w:pPr>
              <w:spacing w:after="120" w:line="259" w:lineRule="auto"/>
            </w:pPr>
            <w:r>
              <w:t>Joseph Andersen (Reroute Project Manager)</w:t>
            </w:r>
          </w:p>
        </w:tc>
      </w:tr>
      <w:tr w:rsidR="002B1B38" w14:paraId="3ACF0D0D" w14:textId="77777777" w:rsidTr="002B1B38">
        <w:trPr>
          <w:trHeight w:val="37"/>
        </w:trPr>
        <w:tc>
          <w:tcPr>
            <w:tcW w:w="1380" w:type="dxa"/>
            <w:tcBorders>
              <w:top w:val="nil"/>
              <w:bottom w:val="single" w:sz="4" w:space="0" w:color="A6A6A6" w:themeColor="background1" w:themeShade="A6"/>
            </w:tcBorders>
          </w:tcPr>
          <w:p w14:paraId="47937B9E" w14:textId="77777777" w:rsidR="002B1B38" w:rsidRDefault="002B1B38" w:rsidP="002B1B38">
            <w:pPr>
              <w:spacing w:after="120" w:line="259" w:lineRule="auto"/>
            </w:pPr>
            <w:sdt>
              <w:sdtPr>
                <w:id w:val="-2000876693"/>
                <w:placeholder>
                  <w:docPart w:val="44885F35A4254704ABC752337F3C0E2F"/>
                </w:placeholder>
                <w:temporary/>
                <w:showingPlcHdr/>
                <w15:appearance w15:val="hidden"/>
              </w:sdtPr>
              <w:sdtContent>
                <w:r>
                  <w:t>Re:</w:t>
                </w:r>
              </w:sdtContent>
            </w:sdt>
          </w:p>
        </w:tc>
        <w:tc>
          <w:tcPr>
            <w:tcW w:w="9420" w:type="dxa"/>
            <w:tcBorders>
              <w:top w:val="nil"/>
              <w:bottom w:val="single" w:sz="4" w:space="0" w:color="A6A6A6" w:themeColor="background1" w:themeShade="A6"/>
            </w:tcBorders>
          </w:tcPr>
          <w:p w14:paraId="7FFA279F" w14:textId="77777777" w:rsidR="002B1B38" w:rsidRDefault="002B1B38" w:rsidP="002B1B38">
            <w:pPr>
              <w:spacing w:after="120" w:line="259" w:lineRule="auto"/>
            </w:pPr>
            <w:r>
              <w:t>Service Information</w:t>
            </w:r>
          </w:p>
        </w:tc>
      </w:tr>
      <w:tr w:rsidR="002B1B38" w14:paraId="474F7E6F" w14:textId="77777777" w:rsidTr="002B1B38">
        <w:trPr>
          <w:trHeight w:val="58"/>
        </w:trPr>
        <w:tc>
          <w:tcPr>
            <w:tcW w:w="138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434832A" w14:textId="77777777" w:rsidR="002B1B38" w:rsidRDefault="002B1B38" w:rsidP="002B1B38">
            <w:pPr>
              <w:spacing w:after="120" w:line="259" w:lineRule="auto"/>
            </w:pPr>
          </w:p>
        </w:tc>
        <w:tc>
          <w:tcPr>
            <w:tcW w:w="942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D98BB1F" w14:textId="77777777" w:rsidR="002B1B38" w:rsidRDefault="002B1B38" w:rsidP="002B1B38">
            <w:pPr>
              <w:spacing w:after="120" w:line="259" w:lineRule="auto"/>
            </w:pPr>
          </w:p>
        </w:tc>
      </w:tr>
    </w:tbl>
    <w:sdt>
      <w:sdtPr>
        <w:id w:val="-1260975073"/>
        <w:placeholder>
          <w:docPart w:val="FC2A126CA71A488FAEED957853B7509A"/>
        </w:placeholder>
        <w:temporary/>
        <w:showingPlcHdr/>
        <w15:appearance w15:val="hidden"/>
      </w:sdtPr>
      <w:sdtEndPr/>
      <w:sdtContent>
        <w:p w14:paraId="6EDB158E" w14:textId="77777777" w:rsidR="00595A29" w:rsidRDefault="00812C84" w:rsidP="005B1129">
          <w:pPr>
            <w:pStyle w:val="Title"/>
            <w:spacing w:line="240" w:lineRule="auto"/>
          </w:pPr>
          <w:r>
            <w:t>memo</w:t>
          </w:r>
        </w:p>
      </w:sdtContent>
    </w:sdt>
    <w:p w14:paraId="477E2C17" w14:textId="5B206E9A" w:rsidR="00E81D17" w:rsidRDefault="00E81D17"/>
    <w:p w14:paraId="063FEB48" w14:textId="73501FFA" w:rsidR="00E81D17" w:rsidRPr="005B1129" w:rsidRDefault="00E81D17">
      <w:pPr>
        <w:rPr>
          <w:sz w:val="24"/>
          <w:szCs w:val="24"/>
        </w:rPr>
      </w:pPr>
      <w:r w:rsidRPr="005B1129">
        <w:rPr>
          <w:sz w:val="24"/>
          <w:szCs w:val="24"/>
        </w:rPr>
        <w:t>Hey Route Service Team!</w:t>
      </w:r>
    </w:p>
    <w:p w14:paraId="0EE98138" w14:textId="14DF8ADB" w:rsidR="005B1129" w:rsidRDefault="00B73161">
      <w:pPr>
        <w:rPr>
          <w:sz w:val="24"/>
          <w:szCs w:val="24"/>
        </w:rPr>
      </w:pPr>
      <w:r>
        <w:rPr>
          <w:sz w:val="24"/>
          <w:szCs w:val="24"/>
        </w:rPr>
        <w:t>We will begin sending each of you a ‘survey’ for each day of your route to obtain service information about each of your customers.</w:t>
      </w:r>
    </w:p>
    <w:p w14:paraId="5EDE9F8A" w14:textId="41A5031C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 xml:space="preserve">Getting the best information possible here is incredibly important to ensure we don’t send you or any of your peers to a customer when they are closed or will not accept a delivery. </w:t>
      </w:r>
    </w:p>
    <w:p w14:paraId="72752E2C" w14:textId="1AE4FC4B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>By doing your best to get the most accurate information you are helping us to create the best routes possible for you and your peers.</w:t>
      </w:r>
    </w:p>
    <w:p w14:paraId="5DAF8FFA" w14:textId="7D5AF595" w:rsidR="00D94E89" w:rsidRDefault="00D94E89">
      <w:pPr>
        <w:rPr>
          <w:sz w:val="24"/>
          <w:szCs w:val="24"/>
        </w:rPr>
      </w:pPr>
      <w:r w:rsidRPr="002472E0">
        <w:rPr>
          <w:b/>
          <w:bCs/>
          <w:sz w:val="24"/>
          <w:szCs w:val="24"/>
        </w:rPr>
        <w:t>This</w:t>
      </w:r>
      <w:r w:rsidR="002472E0" w:rsidRPr="002472E0">
        <w:rPr>
          <w:b/>
          <w:bCs/>
          <w:sz w:val="24"/>
          <w:szCs w:val="24"/>
        </w:rPr>
        <w:t xml:space="preserve"> reroute</w:t>
      </w:r>
      <w:r w:rsidRPr="002472E0">
        <w:rPr>
          <w:b/>
          <w:bCs/>
          <w:sz w:val="24"/>
          <w:szCs w:val="24"/>
        </w:rPr>
        <w:t xml:space="preserve"> will affect each and every route!!</w:t>
      </w:r>
      <w:r>
        <w:rPr>
          <w:sz w:val="24"/>
          <w:szCs w:val="24"/>
        </w:rPr>
        <w:t xml:space="preserve"> </w:t>
      </w:r>
      <w:r w:rsidRPr="002472E0">
        <w:rPr>
          <w:b/>
          <w:bCs/>
          <w:sz w:val="24"/>
          <w:szCs w:val="24"/>
        </w:rPr>
        <w:t xml:space="preserve">Even if you do not gain or lose any customers, </w:t>
      </w:r>
      <w:r w:rsidRPr="002472E0">
        <w:rPr>
          <w:b/>
          <w:bCs/>
          <w:sz w:val="24"/>
          <w:szCs w:val="24"/>
          <w:u w:val="single"/>
        </w:rPr>
        <w:t>your route will be changing</w:t>
      </w:r>
      <w:r w:rsidR="002472E0" w:rsidRPr="002472E0">
        <w:rPr>
          <w:b/>
          <w:bCs/>
          <w:sz w:val="24"/>
          <w:szCs w:val="24"/>
          <w:u w:val="single"/>
        </w:rPr>
        <w:t>!!</w:t>
      </w:r>
      <w:r>
        <w:rPr>
          <w:sz w:val="24"/>
          <w:szCs w:val="24"/>
        </w:rPr>
        <w:t xml:space="preserve"> The changes of th</w:t>
      </w:r>
      <w:r w:rsidR="002472E0">
        <w:rPr>
          <w:sz w:val="24"/>
          <w:szCs w:val="24"/>
        </w:rPr>
        <w:t>e</w:t>
      </w:r>
      <w:r>
        <w:rPr>
          <w:sz w:val="24"/>
          <w:szCs w:val="24"/>
        </w:rPr>
        <w:t xml:space="preserve"> reroute may be as simple as resequencing your route, </w:t>
      </w:r>
      <w:r w:rsidR="002472E0">
        <w:rPr>
          <w:sz w:val="24"/>
          <w:szCs w:val="24"/>
        </w:rPr>
        <w:t>or changing which customers you service on which day; to as dramatic as completely restructuring your service region!</w:t>
      </w:r>
    </w:p>
    <w:p w14:paraId="2F49051D" w14:textId="2809CB82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The better information we gather up front the better routes we will be able to develop.</w:t>
      </w:r>
    </w:p>
    <w:p w14:paraId="1AD0F725" w14:textId="77777777" w:rsidR="00394346" w:rsidRDefault="00394346">
      <w:pPr>
        <w:rPr>
          <w:sz w:val="24"/>
          <w:szCs w:val="24"/>
        </w:rPr>
      </w:pPr>
    </w:p>
    <w:p w14:paraId="2CD7910E" w14:textId="51A047A2" w:rsidR="00B73161" w:rsidRDefault="00B73161">
      <w:pPr>
        <w:rPr>
          <w:sz w:val="24"/>
          <w:szCs w:val="24"/>
        </w:rPr>
      </w:pPr>
      <w:r>
        <w:rPr>
          <w:sz w:val="24"/>
          <w:szCs w:val="24"/>
        </w:rPr>
        <w:t>The goal with these is to establish exactly when we can and cannot arrive to service your customers</w:t>
      </w:r>
      <w:r w:rsidR="009133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FC0C263" w14:textId="5DA613C4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We also want to try and verify the delivery address for each customer.</w:t>
      </w:r>
    </w:p>
    <w:p w14:paraId="4751316D" w14:textId="77777777" w:rsidR="00394346" w:rsidRDefault="00394346">
      <w:pPr>
        <w:rPr>
          <w:sz w:val="24"/>
          <w:szCs w:val="24"/>
        </w:rPr>
      </w:pPr>
    </w:p>
    <w:p w14:paraId="34610C97" w14:textId="5FBF8528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Here are the things we want to make sure to consider:</w:t>
      </w:r>
    </w:p>
    <w:p w14:paraId="5BAA29B1" w14:textId="7511F245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-When is the earliest we can get into the customer and what is the latest time we can arrive and still service the customer?</w:t>
      </w:r>
    </w:p>
    <w:p w14:paraId="2E3D43D0" w14:textId="470D134C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33B8">
        <w:rPr>
          <w:sz w:val="24"/>
          <w:szCs w:val="24"/>
        </w:rPr>
        <w:t xml:space="preserve">Is the customer closed during the day? Or do we need to avoid a lunch rush? If </w:t>
      </w:r>
      <w:proofErr w:type="gramStart"/>
      <w:r w:rsidR="009133B8">
        <w:rPr>
          <w:sz w:val="24"/>
          <w:szCs w:val="24"/>
        </w:rPr>
        <w:t>so</w:t>
      </w:r>
      <w:proofErr w:type="gramEnd"/>
      <w:r w:rsidR="009133B8">
        <w:rPr>
          <w:sz w:val="24"/>
          <w:szCs w:val="24"/>
        </w:rPr>
        <w:t xml:space="preserve"> we need to note a start and end time to avoid</w:t>
      </w:r>
    </w:p>
    <w:p w14:paraId="08E1C4D2" w14:textId="4F8F49ED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-What days during the week is the customer open?</w:t>
      </w:r>
    </w:p>
    <w:p w14:paraId="4713DAC5" w14:textId="5FBC9C6B" w:rsidR="009133B8" w:rsidRDefault="009133B8">
      <w:pPr>
        <w:rPr>
          <w:sz w:val="24"/>
          <w:szCs w:val="24"/>
        </w:rPr>
      </w:pPr>
    </w:p>
    <w:p w14:paraId="61C9A171" w14:textId="033C70A2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 xml:space="preserve">I highly encourage each of you to take the sheet each day out on the route with you and fill this out as you hit each customer, that way you </w:t>
      </w:r>
      <w:r w:rsidR="00394346">
        <w:rPr>
          <w:sz w:val="24"/>
          <w:szCs w:val="24"/>
        </w:rPr>
        <w:t xml:space="preserve">can get hours off the customers door or ask questions if needed. </w:t>
      </w:r>
    </w:p>
    <w:p w14:paraId="40B9B8A4" w14:textId="2FED317D" w:rsidR="00394346" w:rsidRDefault="00394346">
      <w:pPr>
        <w:rPr>
          <w:sz w:val="24"/>
          <w:szCs w:val="24"/>
        </w:rPr>
      </w:pPr>
    </w:p>
    <w:p w14:paraId="399064F3" w14:textId="73734422" w:rsidR="00394346" w:rsidRDefault="003943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would like to try and get these done in two weeks so we can process the information you gather and get the reroute process rolling ahead!</w:t>
      </w:r>
    </w:p>
    <w:p w14:paraId="6DB8B81A" w14:textId="1780B49E" w:rsidR="005B1129" w:rsidRDefault="005B1129">
      <w:pPr>
        <w:rPr>
          <w:sz w:val="24"/>
          <w:szCs w:val="24"/>
        </w:rPr>
      </w:pPr>
      <w:r>
        <w:rPr>
          <w:sz w:val="24"/>
          <w:szCs w:val="24"/>
        </w:rPr>
        <w:t>Thank you all!</w:t>
      </w:r>
      <w:r w:rsidR="00610EE9">
        <w:rPr>
          <w:sz w:val="24"/>
          <w:szCs w:val="24"/>
        </w:rPr>
        <w:t xml:space="preserve"> </w:t>
      </w:r>
    </w:p>
    <w:p w14:paraId="23465C78" w14:textId="54C346BD" w:rsidR="0078440E" w:rsidRPr="005B1129" w:rsidRDefault="0078440E">
      <w:pPr>
        <w:rPr>
          <w:sz w:val="24"/>
          <w:szCs w:val="24"/>
        </w:rPr>
      </w:pPr>
    </w:p>
    <w:sectPr w:rsidR="0078440E" w:rsidRPr="005B1129" w:rsidSect="005B1129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57D3" w14:textId="77777777" w:rsidR="001A0BB9" w:rsidRDefault="001A0BB9">
      <w:pPr>
        <w:spacing w:after="0" w:line="240" w:lineRule="auto"/>
      </w:pPr>
      <w:r>
        <w:separator/>
      </w:r>
    </w:p>
  </w:endnote>
  <w:endnote w:type="continuationSeparator" w:id="0">
    <w:p w14:paraId="4685D78B" w14:textId="77777777" w:rsidR="001A0BB9" w:rsidRDefault="001A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B843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29CC7" w14:textId="77777777" w:rsidR="001A0BB9" w:rsidRDefault="001A0BB9">
      <w:pPr>
        <w:spacing w:after="0" w:line="240" w:lineRule="auto"/>
      </w:pPr>
      <w:r>
        <w:separator/>
      </w:r>
    </w:p>
  </w:footnote>
  <w:footnote w:type="continuationSeparator" w:id="0">
    <w:p w14:paraId="2BD64287" w14:textId="77777777" w:rsidR="001A0BB9" w:rsidRDefault="001A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7"/>
    <w:rsid w:val="001A0BB9"/>
    <w:rsid w:val="0020065A"/>
    <w:rsid w:val="00201891"/>
    <w:rsid w:val="002472E0"/>
    <w:rsid w:val="002B1B38"/>
    <w:rsid w:val="00306307"/>
    <w:rsid w:val="00390BCD"/>
    <w:rsid w:val="00394346"/>
    <w:rsid w:val="00394E0B"/>
    <w:rsid w:val="004C2E9D"/>
    <w:rsid w:val="00595A29"/>
    <w:rsid w:val="005B1129"/>
    <w:rsid w:val="00610EE9"/>
    <w:rsid w:val="00696B3E"/>
    <w:rsid w:val="006D69F0"/>
    <w:rsid w:val="006F4413"/>
    <w:rsid w:val="00751185"/>
    <w:rsid w:val="0078440E"/>
    <w:rsid w:val="00795131"/>
    <w:rsid w:val="007B3B75"/>
    <w:rsid w:val="007D4E69"/>
    <w:rsid w:val="00812C84"/>
    <w:rsid w:val="009133B8"/>
    <w:rsid w:val="009575A2"/>
    <w:rsid w:val="009D001A"/>
    <w:rsid w:val="009D1B1D"/>
    <w:rsid w:val="00A453C9"/>
    <w:rsid w:val="00A81FF4"/>
    <w:rsid w:val="00B73161"/>
    <w:rsid w:val="00BD7FDF"/>
    <w:rsid w:val="00CE4F23"/>
    <w:rsid w:val="00D77C46"/>
    <w:rsid w:val="00D92B98"/>
    <w:rsid w:val="00D94E89"/>
    <w:rsid w:val="00E81D17"/>
    <w:rsid w:val="00F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DC5"/>
  <w15:chartTrackingRefBased/>
  <w15:docId w15:val="{471B2293-4CD7-4174-9544-354E595C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dersen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A126CA71A488FAEED957853B75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04A2-A69C-4B9E-976D-5B5AEF38D03E}"/>
      </w:docPartPr>
      <w:docPartBody>
        <w:p w:rsidR="003B4F0A" w:rsidRDefault="00EC206A">
          <w:pPr>
            <w:pStyle w:val="FC2A126CA71A488FAEED957853B7509A"/>
          </w:pPr>
          <w:r>
            <w:t>memo</w:t>
          </w:r>
        </w:p>
      </w:docPartBody>
    </w:docPart>
    <w:docPart>
      <w:docPartPr>
        <w:name w:val="8CE6C644E38745F6BF896563E32A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4A27-751E-43B1-935D-675547F6A331}"/>
      </w:docPartPr>
      <w:docPartBody>
        <w:p w:rsidR="00000000" w:rsidRDefault="00676B54" w:rsidP="00676B54">
          <w:pPr>
            <w:pStyle w:val="8CE6C644E38745F6BF896563E32A26CA"/>
          </w:pPr>
          <w:r>
            <w:t>To:</w:t>
          </w:r>
        </w:p>
      </w:docPartBody>
    </w:docPart>
    <w:docPart>
      <w:docPartPr>
        <w:name w:val="FE669E83FF2B4284A48E832D4B87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4A8AD-DF82-41DD-807F-929227B2A8AA}"/>
      </w:docPartPr>
      <w:docPartBody>
        <w:p w:rsidR="00000000" w:rsidRDefault="00676B54" w:rsidP="00676B54">
          <w:pPr>
            <w:pStyle w:val="FE669E83FF2B4284A48E832D4B8726AF"/>
          </w:pPr>
          <w:r>
            <w:t xml:space="preserve">From: </w:t>
          </w:r>
        </w:p>
      </w:docPartBody>
    </w:docPart>
    <w:docPart>
      <w:docPartPr>
        <w:name w:val="44885F35A4254704ABC752337F3C0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2232A-C116-46EE-A045-F1EDCECD3992}"/>
      </w:docPartPr>
      <w:docPartBody>
        <w:p w:rsidR="00000000" w:rsidRDefault="00676B54" w:rsidP="00676B54">
          <w:pPr>
            <w:pStyle w:val="44885F35A4254704ABC752337F3C0E2F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6A"/>
    <w:rsid w:val="00044B13"/>
    <w:rsid w:val="003B4F0A"/>
    <w:rsid w:val="005F18FD"/>
    <w:rsid w:val="00676B54"/>
    <w:rsid w:val="00A13DBD"/>
    <w:rsid w:val="00AA0EE6"/>
    <w:rsid w:val="00EC206A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126CA71A488FAEED957853B7509A">
    <w:name w:val="FC2A126CA71A488FAEED957853B7509A"/>
  </w:style>
  <w:style w:type="paragraph" w:customStyle="1" w:styleId="6FE5902E9BCA4762B7D1F89A2B855F53">
    <w:name w:val="6FE5902E9BCA4762B7D1F89A2B855F53"/>
  </w:style>
  <w:style w:type="paragraph" w:customStyle="1" w:styleId="182EC2CB85F34585A850535DB2D7C7C1">
    <w:name w:val="182EC2CB85F34585A850535DB2D7C7C1"/>
  </w:style>
  <w:style w:type="paragraph" w:customStyle="1" w:styleId="8CE6C644E38745F6BF896563E32A26CA">
    <w:name w:val="8CE6C644E38745F6BF896563E32A26CA"/>
    <w:rsid w:val="00676B54"/>
  </w:style>
  <w:style w:type="paragraph" w:customStyle="1" w:styleId="FE669E83FF2B4284A48E832D4B8726AF">
    <w:name w:val="FE669E83FF2B4284A48E832D4B8726AF"/>
    <w:rsid w:val="00676B54"/>
  </w:style>
  <w:style w:type="paragraph" w:customStyle="1" w:styleId="FD1A6F08AFBE4CB3892EB8595E651F1C">
    <w:name w:val="FD1A6F08AFBE4CB3892EB8595E651F1C"/>
    <w:rsid w:val="00A13DBD"/>
  </w:style>
  <w:style w:type="paragraph" w:customStyle="1" w:styleId="44885F35A4254704ABC752337F3C0E2F">
    <w:name w:val="44885F35A4254704ABC752337F3C0E2F"/>
    <w:rsid w:val="00676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1205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4</cp:revision>
  <dcterms:created xsi:type="dcterms:W3CDTF">2022-05-09T18:58:00Z</dcterms:created>
  <dcterms:modified xsi:type="dcterms:W3CDTF">2022-05-10T15:04:00Z</dcterms:modified>
</cp:coreProperties>
</file>